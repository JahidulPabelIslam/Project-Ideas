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953" w:rsidRPr="00AA329C" w:rsidRDefault="003E63FF" w:rsidP="00AA329C">
      <w:pPr>
        <w:jc w:val="center"/>
        <w:rPr>
          <w:sz w:val="28"/>
        </w:rPr>
      </w:pPr>
      <w:r w:rsidRPr="00AB3BA5">
        <w:rPr>
          <w:b/>
          <w:sz w:val="28"/>
          <w:u w:val="single"/>
        </w:rPr>
        <w:t>Project ideas</w:t>
      </w:r>
      <w:r w:rsidR="00C459B5">
        <w:rPr>
          <w:b/>
          <w:sz w:val="28"/>
          <w:u w:val="single"/>
        </w:rPr>
        <w:t xml:space="preserve"> - </w:t>
      </w:r>
      <w:r w:rsidR="00F825C5">
        <w:rPr>
          <w:b/>
          <w:sz w:val="28"/>
          <w:u w:val="single"/>
        </w:rPr>
        <w:t>User Interaction D</w:t>
      </w:r>
      <w:r w:rsidR="00F825C5" w:rsidRPr="00F825C5">
        <w:rPr>
          <w:b/>
          <w:sz w:val="28"/>
          <w:u w:val="single"/>
        </w:rPr>
        <w:t>esign</w:t>
      </w:r>
    </w:p>
    <w:p w:rsidR="001C6441" w:rsidRPr="001C6441" w:rsidRDefault="00245180" w:rsidP="001C6441">
      <w:pPr>
        <w:pStyle w:val="Heading1"/>
      </w:pPr>
      <w:bookmarkStart w:id="0" w:name="_Toc475018969"/>
      <w:r>
        <w:t>Site Map</w:t>
      </w:r>
      <w:bookmarkEnd w:id="0"/>
    </w:p>
    <w:p w:rsidR="006E5889" w:rsidRDefault="00461F82" w:rsidP="0041448F">
      <w:pPr>
        <w:jc w:val="center"/>
        <w:rPr>
          <w:rFonts w:asciiTheme="majorHAnsi" w:eastAsiaTheme="majorEastAsia" w:hAnsiTheme="majorHAnsi" w:cstheme="majorBidi"/>
          <w:color w:val="2E74B5" w:themeColor="accent1" w:themeShade="BF"/>
          <w:sz w:val="32"/>
          <w:szCs w:val="32"/>
        </w:rPr>
      </w:pPr>
      <w:r>
        <w:rPr>
          <w:noProof/>
          <w:lang w:eastAsia="en-GB"/>
        </w:rPr>
        <w:drawing>
          <wp:inline distT="0" distB="0" distL="0" distR="0" wp14:anchorId="78BD920D" wp14:editId="1B990672">
            <wp:extent cx="5029200" cy="3984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558" t="21950" r="27083" b="8495"/>
                    <a:stretch/>
                  </pic:blipFill>
                  <pic:spPr bwMode="auto">
                    <a:xfrm>
                      <a:off x="0" y="0"/>
                      <a:ext cx="5038320" cy="3991396"/>
                    </a:xfrm>
                    <a:prstGeom prst="rect">
                      <a:avLst/>
                    </a:prstGeom>
                    <a:ln>
                      <a:noFill/>
                    </a:ln>
                    <a:extLst>
                      <a:ext uri="{53640926-AAD7-44D8-BBD7-CCE9431645EC}">
                        <a14:shadowObscured xmlns:a14="http://schemas.microsoft.com/office/drawing/2010/main"/>
                      </a:ext>
                    </a:extLst>
                  </pic:spPr>
                </pic:pic>
              </a:graphicData>
            </a:graphic>
          </wp:inline>
        </w:drawing>
      </w:r>
    </w:p>
    <w:p w:rsidR="006F16F3" w:rsidRDefault="006F16F3" w:rsidP="006F16F3">
      <w:r>
        <w:t xml:space="preserve">This is site map for the website. The pages with </w:t>
      </w:r>
      <w:r w:rsidR="00E07C04">
        <w:t>an</w:t>
      </w:r>
      <w:r>
        <w:t xml:space="preserve"> asterisk next to it will need user to be logged in and </w:t>
      </w:r>
      <w:bookmarkStart w:id="1" w:name="_Toc475018970"/>
      <w:r w:rsidRPr="006F16F3">
        <w:t>authorised</w:t>
      </w:r>
      <w:r>
        <w:t>.</w:t>
      </w:r>
    </w:p>
    <w:p w:rsidR="001C6441" w:rsidRDefault="00245180" w:rsidP="006F16F3">
      <w:pPr>
        <w:pStyle w:val="Heading1"/>
      </w:pPr>
      <w:r>
        <w:t>Wire Frames</w:t>
      </w:r>
      <w:bookmarkEnd w:id="1"/>
    </w:p>
    <w:p w:rsidR="00EC37E7" w:rsidRPr="00EC37E7" w:rsidRDefault="00EC37E7" w:rsidP="00EC37E7">
      <w:pPr>
        <w:spacing w:after="0" w:line="240" w:lineRule="auto"/>
        <w:rPr>
          <w:rFonts w:eastAsiaTheme="minorEastAsia" w:cs="Times New Roman"/>
          <w:sz w:val="24"/>
          <w:szCs w:val="24"/>
        </w:rPr>
      </w:pPr>
      <w:r w:rsidRPr="00EC37E7">
        <w:rPr>
          <w:rFonts w:eastAsiaTheme="minorEastAsia" w:cs="Times New Roman"/>
          <w:sz w:val="24"/>
          <w:szCs w:val="24"/>
        </w:rPr>
        <w:t xml:space="preserve">The main </w:t>
      </w:r>
      <w:r>
        <w:rPr>
          <w:rFonts w:eastAsiaTheme="minorEastAsia" w:cs="Times New Roman"/>
          <w:sz w:val="24"/>
          <w:szCs w:val="24"/>
        </w:rPr>
        <w:t xml:space="preserve">layout of all the pages </w:t>
      </w:r>
      <w:r w:rsidRPr="00EC37E7">
        <w:rPr>
          <w:rFonts w:eastAsiaTheme="minorEastAsia" w:cs="Times New Roman"/>
          <w:sz w:val="24"/>
          <w:szCs w:val="24"/>
        </w:rPr>
        <w:t xml:space="preserve">will be consistent across the entire website to make sure users can easily </w:t>
      </w:r>
      <w:r>
        <w:rPr>
          <w:rFonts w:eastAsiaTheme="minorEastAsia" w:cs="Times New Roman"/>
          <w:sz w:val="24"/>
          <w:szCs w:val="24"/>
        </w:rPr>
        <w:t>understand a</w:t>
      </w:r>
      <w:r w:rsidR="009A0869">
        <w:rPr>
          <w:rFonts w:eastAsiaTheme="minorEastAsia" w:cs="Times New Roman"/>
          <w:sz w:val="24"/>
          <w:szCs w:val="24"/>
        </w:rPr>
        <w:t>nd</w:t>
      </w:r>
      <w:bookmarkStart w:id="2" w:name="_GoBack"/>
      <w:bookmarkEnd w:id="2"/>
      <w:r>
        <w:rPr>
          <w:rFonts w:eastAsiaTheme="minorEastAsia" w:cs="Times New Roman"/>
          <w:sz w:val="24"/>
          <w:szCs w:val="24"/>
        </w:rPr>
        <w:t xml:space="preserve"> remember the site and not get confused with a different layout on every page</w:t>
      </w:r>
      <w:r w:rsidRPr="00EC37E7">
        <w:rPr>
          <w:rFonts w:eastAsiaTheme="minorEastAsia" w:cs="Times New Roman"/>
          <w:sz w:val="24"/>
          <w:szCs w:val="24"/>
        </w:rPr>
        <w:t xml:space="preserve">.  </w:t>
      </w:r>
    </w:p>
    <w:p w:rsidR="00EC37E7" w:rsidRPr="00EC37E7" w:rsidRDefault="00EC37E7" w:rsidP="00EC37E7">
      <w:pPr>
        <w:spacing w:after="0" w:line="240" w:lineRule="auto"/>
        <w:rPr>
          <w:rFonts w:eastAsiaTheme="minorEastAsia" w:cs="Times New Roman"/>
          <w:sz w:val="24"/>
          <w:szCs w:val="24"/>
        </w:rPr>
      </w:pPr>
    </w:p>
    <w:p w:rsidR="003426B2" w:rsidRPr="00EC37E7" w:rsidRDefault="00EC37E7" w:rsidP="00EC37E7">
      <w:pPr>
        <w:spacing w:after="0" w:line="240" w:lineRule="auto"/>
        <w:rPr>
          <w:rFonts w:eastAsiaTheme="minorEastAsia" w:cs="Times New Roman"/>
          <w:sz w:val="24"/>
          <w:szCs w:val="24"/>
        </w:rPr>
      </w:pPr>
      <w:r w:rsidRPr="00EC37E7">
        <w:rPr>
          <w:rFonts w:eastAsiaTheme="minorEastAsia" w:cs="Times New Roman"/>
          <w:sz w:val="24"/>
          <w:szCs w:val="24"/>
        </w:rPr>
        <w:t xml:space="preserve">The </w:t>
      </w:r>
      <w:r>
        <w:rPr>
          <w:rFonts w:eastAsiaTheme="minorEastAsia" w:cs="Times New Roman"/>
          <w:sz w:val="24"/>
          <w:szCs w:val="24"/>
        </w:rPr>
        <w:t xml:space="preserve">navigation </w:t>
      </w:r>
      <w:r w:rsidR="003426B2">
        <w:rPr>
          <w:rFonts w:eastAsiaTheme="minorEastAsia" w:cs="Times New Roman"/>
          <w:sz w:val="24"/>
          <w:szCs w:val="24"/>
        </w:rPr>
        <w:t>will always be at the top</w:t>
      </w:r>
      <w:r w:rsidRPr="00EC37E7">
        <w:rPr>
          <w:rFonts w:eastAsiaTheme="minorEastAsia" w:cs="Times New Roman"/>
          <w:sz w:val="24"/>
          <w:szCs w:val="24"/>
        </w:rPr>
        <w:t xml:space="preserve"> </w:t>
      </w:r>
      <w:r w:rsidR="003426B2">
        <w:rPr>
          <w:rFonts w:eastAsiaTheme="minorEastAsia" w:cs="Times New Roman"/>
          <w:sz w:val="24"/>
          <w:szCs w:val="24"/>
        </w:rPr>
        <w:t>of all pages to allow for easy and quick navigation to the main pages. Title on the left hand side as a link which leads to the Home page (All Ideas Page), Create Idea Page Which leads to a page which is used to create a new idea, Users Link which goes to a page to which allows to view the different users and lastly Log in Link which allows user to log in with their credentials which will change to Log Off Link if user is logged in already.</w:t>
      </w:r>
    </w:p>
    <w:p w:rsidR="003426B2" w:rsidRDefault="003426B2" w:rsidP="003426B2">
      <w:pPr>
        <w:pStyle w:val="Heading2"/>
      </w:pPr>
      <w:r>
        <w:lastRenderedPageBreak/>
        <w:t>Ideas Pages/Home Page</w:t>
      </w:r>
    </w:p>
    <w:p w:rsidR="00855F9C" w:rsidRDefault="00A6197A" w:rsidP="00855F9C">
      <w:pPr>
        <w:pStyle w:val="Heading2"/>
        <w:numPr>
          <w:ilvl w:val="0"/>
          <w:numId w:val="0"/>
        </w:numPr>
      </w:pPr>
      <w:r>
        <w:rPr>
          <w:noProof/>
          <w:lang w:eastAsia="en-GB"/>
        </w:rPr>
        <w:drawing>
          <wp:inline distT="0" distB="0" distL="0" distR="0" wp14:anchorId="1B4B7FD6" wp14:editId="250937AC">
            <wp:extent cx="5581650" cy="42057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071" t="20240" r="23718" b="3078"/>
                    <a:stretch/>
                  </pic:blipFill>
                  <pic:spPr bwMode="auto">
                    <a:xfrm>
                      <a:off x="0" y="0"/>
                      <a:ext cx="5593568" cy="4214761"/>
                    </a:xfrm>
                    <a:prstGeom prst="rect">
                      <a:avLst/>
                    </a:prstGeom>
                    <a:ln>
                      <a:noFill/>
                    </a:ln>
                    <a:extLst>
                      <a:ext uri="{53640926-AAD7-44D8-BBD7-CCE9431645EC}">
                        <a14:shadowObscured xmlns:a14="http://schemas.microsoft.com/office/drawing/2010/main"/>
                      </a:ext>
                    </a:extLst>
                  </pic:spPr>
                </pic:pic>
              </a:graphicData>
            </a:graphic>
          </wp:inline>
        </w:drawing>
      </w:r>
    </w:p>
    <w:p w:rsidR="00736C52" w:rsidRDefault="00736C52" w:rsidP="00736C52">
      <w:r>
        <w:t>The is the home page where it displays all the projects which has links to only get approved but unallocated projects as well as a link to get only provisional idea (only displayed for Admin users).</w:t>
      </w:r>
    </w:p>
    <w:p w:rsidR="00236139" w:rsidRDefault="00236139" w:rsidP="00736C52">
      <w:r>
        <w:t xml:space="preserve">This layout is the same for 3 three pages, All Ideas, Approved </w:t>
      </w:r>
      <w:r w:rsidR="00195A9F">
        <w:t>but</w:t>
      </w:r>
      <w:r>
        <w:t xml:space="preserve"> Unallocated and Provisional Ideas.</w:t>
      </w:r>
    </w:p>
    <w:p w:rsidR="00195A9F" w:rsidRPr="00195A9F" w:rsidRDefault="00236139" w:rsidP="00195A9F">
      <w:pPr>
        <w:rPr>
          <w:rFonts w:eastAsiaTheme="minorEastAsia" w:cs="Times New Roman"/>
          <w:sz w:val="24"/>
          <w:szCs w:val="24"/>
        </w:rPr>
      </w:pPr>
      <w:r>
        <w:t xml:space="preserve">There is a search bar </w:t>
      </w:r>
      <w:r w:rsidR="00195A9F">
        <w:t xml:space="preserve">in these 3 pages, </w:t>
      </w:r>
      <w:r w:rsidR="00195A9F">
        <w:rPr>
          <w:rFonts w:eastAsiaTheme="minorEastAsia" w:cs="Times New Roman"/>
          <w:sz w:val="24"/>
          <w:szCs w:val="24"/>
        </w:rPr>
        <w:t xml:space="preserve">when the user inputs in the search bar </w:t>
      </w:r>
      <w:r w:rsidR="00195A9F" w:rsidRPr="00195A9F">
        <w:rPr>
          <w:rFonts w:eastAsiaTheme="minorEastAsia" w:cs="Times New Roman"/>
          <w:sz w:val="24"/>
          <w:szCs w:val="24"/>
        </w:rPr>
        <w:t xml:space="preserve">the </w:t>
      </w:r>
      <w:r w:rsidR="00195A9F">
        <w:rPr>
          <w:rFonts w:eastAsiaTheme="minorEastAsia" w:cs="Times New Roman"/>
          <w:sz w:val="24"/>
          <w:szCs w:val="24"/>
        </w:rPr>
        <w:t>list will</w:t>
      </w:r>
      <w:r w:rsidR="006A5F89">
        <w:rPr>
          <w:rFonts w:eastAsiaTheme="minorEastAsia" w:cs="Times New Roman"/>
          <w:sz w:val="24"/>
          <w:szCs w:val="24"/>
        </w:rPr>
        <w:t xml:space="preserve"> be</w:t>
      </w:r>
      <w:r w:rsidR="00195A9F">
        <w:rPr>
          <w:rFonts w:eastAsiaTheme="minorEastAsia" w:cs="Times New Roman"/>
          <w:sz w:val="24"/>
          <w:szCs w:val="24"/>
        </w:rPr>
        <w:t xml:space="preserve"> update</w:t>
      </w:r>
      <w:r w:rsidR="00F1400E">
        <w:rPr>
          <w:rFonts w:eastAsiaTheme="minorEastAsia" w:cs="Times New Roman"/>
          <w:sz w:val="24"/>
          <w:szCs w:val="24"/>
        </w:rPr>
        <w:t>d</w:t>
      </w:r>
      <w:r w:rsidR="00195A9F" w:rsidRPr="00195A9F">
        <w:rPr>
          <w:rFonts w:eastAsiaTheme="minorEastAsia" w:cs="Times New Roman"/>
          <w:sz w:val="24"/>
          <w:szCs w:val="24"/>
        </w:rPr>
        <w:t>.</w:t>
      </w:r>
    </w:p>
    <w:p w:rsidR="00236139" w:rsidRPr="00736C52" w:rsidRDefault="00236139" w:rsidP="00736C52"/>
    <w:p w:rsidR="00855F9C" w:rsidRPr="00855F9C" w:rsidRDefault="00855F9C" w:rsidP="00855F9C">
      <w:pPr>
        <w:pStyle w:val="Heading2"/>
      </w:pPr>
      <w:r>
        <w:lastRenderedPageBreak/>
        <w:t>Users Page</w:t>
      </w:r>
    </w:p>
    <w:p w:rsidR="00855F9C" w:rsidRDefault="00E07C04" w:rsidP="00A6197A">
      <w:r>
        <w:rPr>
          <w:noProof/>
          <w:lang w:eastAsia="en-GB"/>
        </w:rPr>
        <w:drawing>
          <wp:inline distT="0" distB="0" distL="0" distR="0" wp14:anchorId="0AD2697A" wp14:editId="386674AC">
            <wp:extent cx="4314825" cy="323311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070" t="19670" r="23398" b="3648"/>
                    <a:stretch/>
                  </pic:blipFill>
                  <pic:spPr bwMode="auto">
                    <a:xfrm>
                      <a:off x="0" y="0"/>
                      <a:ext cx="4335617" cy="3248694"/>
                    </a:xfrm>
                    <a:prstGeom prst="rect">
                      <a:avLst/>
                    </a:prstGeom>
                    <a:ln>
                      <a:noFill/>
                    </a:ln>
                    <a:extLst>
                      <a:ext uri="{53640926-AAD7-44D8-BBD7-CCE9431645EC}">
                        <a14:shadowObscured xmlns:a14="http://schemas.microsoft.com/office/drawing/2010/main"/>
                      </a:ext>
                    </a:extLst>
                  </pic:spPr>
                </pic:pic>
              </a:graphicData>
            </a:graphic>
          </wp:inline>
        </w:drawing>
      </w:r>
    </w:p>
    <w:p w:rsidR="00C82113" w:rsidRDefault="00C82113" w:rsidP="00A6197A">
      <w:r>
        <w:t>This is the page for Users, it will hold buttons</w:t>
      </w:r>
      <w:r w:rsidR="005C0B76">
        <w:t>/links</w:t>
      </w:r>
      <w:r>
        <w:t xml:space="preserve"> to get a list of the Users</w:t>
      </w:r>
      <w:r w:rsidR="00841217">
        <w:t xml:space="preserve"> such as Students, Organisations, Admin, Unapproved organisations.  </w:t>
      </w:r>
      <w:r w:rsidR="001A120F">
        <w:t>And a button</w:t>
      </w:r>
      <w:r w:rsidR="00983B3D">
        <w:t>/link</w:t>
      </w:r>
      <w:r w:rsidR="001A120F">
        <w:t xml:space="preserve"> to create a user. </w:t>
      </w:r>
      <w:r w:rsidR="00841217">
        <w:t>Admin, Unapproved organisations, Create User links/buttons will only be shown for Admin Users</w:t>
      </w:r>
      <w:r>
        <w:t>.</w:t>
      </w:r>
      <w:r w:rsidR="00841217">
        <w:t xml:space="preserve"> </w:t>
      </w:r>
    </w:p>
    <w:p w:rsidR="00855F9C" w:rsidRDefault="00855F9C" w:rsidP="00855F9C">
      <w:pPr>
        <w:pStyle w:val="Heading2"/>
      </w:pPr>
      <w:r w:rsidRPr="00855F9C">
        <w:t>Log</w:t>
      </w:r>
      <w:r>
        <w:t xml:space="preserve"> in Page</w:t>
      </w:r>
    </w:p>
    <w:p w:rsidR="00786411" w:rsidRPr="00786411" w:rsidRDefault="00A6197A" w:rsidP="00786411">
      <w:pPr>
        <w:pStyle w:val="Heading2"/>
        <w:numPr>
          <w:ilvl w:val="0"/>
          <w:numId w:val="0"/>
        </w:numPr>
      </w:pPr>
      <w:r>
        <w:rPr>
          <w:noProof/>
          <w:lang w:eastAsia="en-GB"/>
        </w:rPr>
        <w:drawing>
          <wp:inline distT="0" distB="0" distL="0" distR="0" wp14:anchorId="1CFF1109" wp14:editId="0A09E6D8">
            <wp:extent cx="4000500" cy="302009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231" t="20240" r="23878" b="3364"/>
                    <a:stretch/>
                  </pic:blipFill>
                  <pic:spPr bwMode="auto">
                    <a:xfrm>
                      <a:off x="0" y="0"/>
                      <a:ext cx="4032845" cy="3044515"/>
                    </a:xfrm>
                    <a:prstGeom prst="rect">
                      <a:avLst/>
                    </a:prstGeom>
                    <a:ln>
                      <a:noFill/>
                    </a:ln>
                    <a:extLst>
                      <a:ext uri="{53640926-AAD7-44D8-BBD7-CCE9431645EC}">
                        <a14:shadowObscured xmlns:a14="http://schemas.microsoft.com/office/drawing/2010/main"/>
                      </a:ext>
                    </a:extLst>
                  </pic:spPr>
                </pic:pic>
              </a:graphicData>
            </a:graphic>
          </wp:inline>
        </w:drawing>
      </w:r>
    </w:p>
    <w:p w:rsidR="00FB4683" w:rsidRDefault="00FB4683" w:rsidP="00FB4683">
      <w:r>
        <w:t>This is the Log in Page which allows all users to log in with their credentials they have been given or submitted, also a link</w:t>
      </w:r>
      <w:r w:rsidR="00422F2B">
        <w:t>/button if user is registered.</w:t>
      </w:r>
    </w:p>
    <w:p w:rsidR="00222A69" w:rsidRPr="00855F9C" w:rsidRDefault="00222A69" w:rsidP="00222A69">
      <w:pPr>
        <w:pStyle w:val="Heading2"/>
      </w:pPr>
      <w:r>
        <w:lastRenderedPageBreak/>
        <w:t>Create A New Organisation</w:t>
      </w:r>
    </w:p>
    <w:p w:rsidR="00222A69" w:rsidRDefault="00222A69" w:rsidP="00FB4683">
      <w:r>
        <w:rPr>
          <w:noProof/>
          <w:lang w:eastAsia="en-GB"/>
        </w:rPr>
        <w:drawing>
          <wp:inline distT="0" distB="0" distL="0" distR="0" wp14:anchorId="7668947B" wp14:editId="25152F24">
            <wp:extent cx="4572000" cy="34481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070" t="19954" r="23558" b="3078"/>
                    <a:stretch/>
                  </pic:blipFill>
                  <pic:spPr bwMode="auto">
                    <a:xfrm>
                      <a:off x="0" y="0"/>
                      <a:ext cx="4597557" cy="3467432"/>
                    </a:xfrm>
                    <a:prstGeom prst="rect">
                      <a:avLst/>
                    </a:prstGeom>
                    <a:ln>
                      <a:noFill/>
                    </a:ln>
                    <a:extLst>
                      <a:ext uri="{53640926-AAD7-44D8-BBD7-CCE9431645EC}">
                        <a14:shadowObscured xmlns:a14="http://schemas.microsoft.com/office/drawing/2010/main"/>
                      </a:ext>
                    </a:extLst>
                  </pic:spPr>
                </pic:pic>
              </a:graphicData>
            </a:graphic>
          </wp:inline>
        </w:drawing>
      </w:r>
    </w:p>
    <w:p w:rsidR="00222A69" w:rsidRPr="00FB4683" w:rsidRDefault="00222A69" w:rsidP="00FB4683">
      <w:r>
        <w:t>If the user is an organisation the user can use this page to sign up using the inputs provided.</w:t>
      </w:r>
    </w:p>
    <w:p w:rsidR="00855F9C" w:rsidRPr="00855F9C" w:rsidRDefault="00855F9C" w:rsidP="00855F9C">
      <w:pPr>
        <w:pStyle w:val="Heading2"/>
      </w:pPr>
      <w:r>
        <w:t>Create User</w:t>
      </w:r>
    </w:p>
    <w:p w:rsidR="00222A69" w:rsidRDefault="00A6197A" w:rsidP="00222A69">
      <w:pPr>
        <w:pStyle w:val="Heading2"/>
        <w:numPr>
          <w:ilvl w:val="0"/>
          <w:numId w:val="0"/>
        </w:numPr>
      </w:pPr>
      <w:r>
        <w:rPr>
          <w:noProof/>
          <w:lang w:eastAsia="en-GB"/>
        </w:rPr>
        <w:drawing>
          <wp:inline distT="0" distB="0" distL="0" distR="0" wp14:anchorId="26376324" wp14:editId="62CF7659">
            <wp:extent cx="4419850" cy="33242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872" t="21379" r="23237" b="2510"/>
                    <a:stretch/>
                  </pic:blipFill>
                  <pic:spPr bwMode="auto">
                    <a:xfrm>
                      <a:off x="0" y="0"/>
                      <a:ext cx="4438833" cy="3338502"/>
                    </a:xfrm>
                    <a:prstGeom prst="rect">
                      <a:avLst/>
                    </a:prstGeom>
                    <a:ln>
                      <a:noFill/>
                    </a:ln>
                    <a:extLst>
                      <a:ext uri="{53640926-AAD7-44D8-BBD7-CCE9431645EC}">
                        <a14:shadowObscured xmlns:a14="http://schemas.microsoft.com/office/drawing/2010/main"/>
                      </a:ext>
                    </a:extLst>
                  </pic:spPr>
                </pic:pic>
              </a:graphicData>
            </a:graphic>
          </wp:inline>
        </w:drawing>
      </w:r>
    </w:p>
    <w:p w:rsidR="00786411" w:rsidRPr="00222A69" w:rsidRDefault="00222A69" w:rsidP="00222A69">
      <w:r>
        <w:t xml:space="preserve">Any Admin user can create a new user using this form. The inputs will change depending on what option of user is chosen on first select input. This layout will be used for the view student details page but with </w:t>
      </w:r>
      <w:r w:rsidR="00CF3BDD">
        <w:t xml:space="preserve">fixed </w:t>
      </w:r>
      <w:r>
        <w:t>text instead of inputs.</w:t>
      </w:r>
    </w:p>
    <w:p w:rsidR="00855F9C" w:rsidRPr="00855F9C" w:rsidRDefault="00855F9C" w:rsidP="00855F9C">
      <w:pPr>
        <w:pStyle w:val="Heading2"/>
      </w:pPr>
      <w:r>
        <w:lastRenderedPageBreak/>
        <w:t>List of Users Page</w:t>
      </w:r>
    </w:p>
    <w:p w:rsidR="00855F9C" w:rsidRDefault="00A6197A" w:rsidP="00A24EE9">
      <w:pPr>
        <w:pStyle w:val="Heading2"/>
        <w:numPr>
          <w:ilvl w:val="0"/>
          <w:numId w:val="0"/>
        </w:numPr>
      </w:pPr>
      <w:r>
        <w:rPr>
          <w:noProof/>
          <w:lang w:eastAsia="en-GB"/>
        </w:rPr>
        <w:drawing>
          <wp:inline distT="0" distB="0" distL="0" distR="0" wp14:anchorId="6543AF87" wp14:editId="7E04B182">
            <wp:extent cx="5467350" cy="4127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391" t="20239" r="23718" b="3363"/>
                    <a:stretch/>
                  </pic:blipFill>
                  <pic:spPr bwMode="auto">
                    <a:xfrm>
                      <a:off x="0" y="0"/>
                      <a:ext cx="5487552" cy="4142716"/>
                    </a:xfrm>
                    <a:prstGeom prst="rect">
                      <a:avLst/>
                    </a:prstGeom>
                    <a:ln>
                      <a:noFill/>
                    </a:ln>
                    <a:extLst>
                      <a:ext uri="{53640926-AAD7-44D8-BBD7-CCE9431645EC}">
                        <a14:shadowObscured xmlns:a14="http://schemas.microsoft.com/office/drawing/2010/main"/>
                      </a:ext>
                    </a:extLst>
                  </pic:spPr>
                </pic:pic>
              </a:graphicData>
            </a:graphic>
          </wp:inline>
        </w:drawing>
      </w:r>
    </w:p>
    <w:p w:rsidR="00786411" w:rsidRDefault="00786411" w:rsidP="00786411">
      <w:r>
        <w:t>The is the page where it displays all the users which has links to only get different types of users Students, Organisations, Admin Users, Unapproved Organisations. And a button to create a new user</w:t>
      </w:r>
      <w:r w:rsidR="00CE2974">
        <w:t>.</w:t>
      </w:r>
      <w:r>
        <w:t xml:space="preserve"> But Admin Users, Unapproved Organisations and Create User</w:t>
      </w:r>
      <w:r w:rsidR="00CE2974">
        <w:t xml:space="preserve"> buttons/links</w:t>
      </w:r>
      <w:r>
        <w:t xml:space="preserve"> will only be displayed for Admin users. A</w:t>
      </w:r>
    </w:p>
    <w:p w:rsidR="00786411" w:rsidRDefault="00786411" w:rsidP="00786411">
      <w:r>
        <w:t xml:space="preserve">This </w:t>
      </w:r>
      <w:r w:rsidR="001B5E8C">
        <w:t>layout is the same for the 4 pages</w:t>
      </w:r>
      <w:r>
        <w:t xml:space="preserve"> </w:t>
      </w:r>
      <w:r w:rsidR="001B5E8C">
        <w:t>Students, Organisations, Admin Users, Unapproved Organisations.</w:t>
      </w:r>
    </w:p>
    <w:p w:rsidR="00786411" w:rsidRPr="00786411" w:rsidRDefault="00786411" w:rsidP="00786411">
      <w:pPr>
        <w:rPr>
          <w:rFonts w:eastAsiaTheme="minorEastAsia" w:cs="Times New Roman"/>
          <w:sz w:val="24"/>
          <w:szCs w:val="24"/>
        </w:rPr>
      </w:pPr>
      <w:r>
        <w:t xml:space="preserve">There is a search bar </w:t>
      </w:r>
      <w:r w:rsidR="001B5E8C">
        <w:t>in these 4</w:t>
      </w:r>
      <w:r>
        <w:t xml:space="preserve"> pages, </w:t>
      </w:r>
      <w:r>
        <w:rPr>
          <w:rFonts w:eastAsiaTheme="minorEastAsia" w:cs="Times New Roman"/>
          <w:sz w:val="24"/>
          <w:szCs w:val="24"/>
        </w:rPr>
        <w:t xml:space="preserve">when the user inputs in the search bar </w:t>
      </w:r>
      <w:r w:rsidRPr="00195A9F">
        <w:rPr>
          <w:rFonts w:eastAsiaTheme="minorEastAsia" w:cs="Times New Roman"/>
          <w:sz w:val="24"/>
          <w:szCs w:val="24"/>
        </w:rPr>
        <w:t xml:space="preserve">the </w:t>
      </w:r>
      <w:r>
        <w:rPr>
          <w:rFonts w:eastAsiaTheme="minorEastAsia" w:cs="Times New Roman"/>
          <w:sz w:val="24"/>
          <w:szCs w:val="24"/>
        </w:rPr>
        <w:t>list will be updated.</w:t>
      </w:r>
    </w:p>
    <w:p w:rsidR="00786411" w:rsidRPr="00786411" w:rsidRDefault="00786411" w:rsidP="00786411"/>
    <w:p w:rsidR="00855F9C" w:rsidRPr="00855F9C" w:rsidRDefault="00855F9C" w:rsidP="00855F9C">
      <w:pPr>
        <w:pStyle w:val="Heading2"/>
      </w:pPr>
      <w:r>
        <w:lastRenderedPageBreak/>
        <w:t>Project Idea</w:t>
      </w:r>
    </w:p>
    <w:p w:rsidR="00855F9C" w:rsidRDefault="00A6197A" w:rsidP="00A24EE9">
      <w:pPr>
        <w:pStyle w:val="Heading2"/>
        <w:numPr>
          <w:ilvl w:val="0"/>
          <w:numId w:val="0"/>
        </w:numPr>
      </w:pPr>
      <w:r>
        <w:rPr>
          <w:noProof/>
          <w:lang w:eastAsia="en-GB"/>
        </w:rPr>
        <w:drawing>
          <wp:inline distT="0" distB="0" distL="0" distR="0" wp14:anchorId="67DD062A" wp14:editId="693CDB3D">
            <wp:extent cx="4781550" cy="36097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551" t="20524" r="23558" b="3079"/>
                    <a:stretch/>
                  </pic:blipFill>
                  <pic:spPr bwMode="auto">
                    <a:xfrm>
                      <a:off x="0" y="0"/>
                      <a:ext cx="4790003" cy="3616116"/>
                    </a:xfrm>
                    <a:prstGeom prst="rect">
                      <a:avLst/>
                    </a:prstGeom>
                    <a:ln>
                      <a:noFill/>
                    </a:ln>
                    <a:extLst>
                      <a:ext uri="{53640926-AAD7-44D8-BBD7-CCE9431645EC}">
                        <a14:shadowObscured xmlns:a14="http://schemas.microsoft.com/office/drawing/2010/main"/>
                      </a:ext>
                    </a:extLst>
                  </pic:spPr>
                </pic:pic>
              </a:graphicData>
            </a:graphic>
          </wp:inline>
        </w:drawing>
      </w:r>
    </w:p>
    <w:p w:rsidR="00A6197A" w:rsidRPr="00A6197A" w:rsidRDefault="001B5E8C" w:rsidP="001B5E8C">
      <w:r>
        <w:t>Any logged in user can create a new idea using this form, and this will be used to edit an idea (only for submitter or</w:t>
      </w:r>
      <w:r w:rsidR="003D63C0">
        <w:t xml:space="preserve"> a</w:t>
      </w:r>
      <w:r>
        <w:t xml:space="preserve"> admin</w:t>
      </w:r>
      <w:r w:rsidR="003D63C0">
        <w:t xml:space="preserve"> user</w:t>
      </w:r>
      <w:r>
        <w:t xml:space="preserve">). This layout will be used for the view idea details page but with fixed text instead of inputs </w:t>
      </w:r>
      <w:r w:rsidR="00D11A74">
        <w:t>will also have</w:t>
      </w:r>
      <w:r>
        <w:t xml:space="preserve"> more detail on the submitter.</w:t>
      </w:r>
    </w:p>
    <w:sectPr w:rsidR="00A6197A" w:rsidRPr="00A6197A">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921" w:rsidRDefault="006F0921" w:rsidP="003E63FF">
      <w:pPr>
        <w:spacing w:after="0" w:line="240" w:lineRule="auto"/>
      </w:pPr>
      <w:r>
        <w:separator/>
      </w:r>
    </w:p>
  </w:endnote>
  <w:endnote w:type="continuationSeparator" w:id="0">
    <w:p w:rsidR="006F0921" w:rsidRDefault="006F0921" w:rsidP="003E6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804008"/>
      <w:docPartObj>
        <w:docPartGallery w:val="Page Numbers (Bottom of Page)"/>
        <w:docPartUnique/>
      </w:docPartObj>
    </w:sdtPr>
    <w:sdtEndPr>
      <w:rPr>
        <w:noProof/>
      </w:rPr>
    </w:sdtEndPr>
    <w:sdtContent>
      <w:p w:rsidR="00EC37E7" w:rsidRDefault="00EC37E7">
        <w:pPr>
          <w:pStyle w:val="Footer"/>
          <w:jc w:val="right"/>
        </w:pPr>
        <w:r>
          <w:fldChar w:fldCharType="begin"/>
        </w:r>
        <w:r>
          <w:instrText xml:space="preserve"> PAGE   \* MERGEFORMAT </w:instrText>
        </w:r>
        <w:r>
          <w:fldChar w:fldCharType="separate"/>
        </w:r>
        <w:r w:rsidR="009A0869">
          <w:rPr>
            <w:noProof/>
          </w:rPr>
          <w:t>6</w:t>
        </w:r>
        <w:r>
          <w:rPr>
            <w:noProof/>
          </w:rPr>
          <w:fldChar w:fldCharType="end"/>
        </w:r>
      </w:p>
    </w:sdtContent>
  </w:sdt>
  <w:p w:rsidR="00EC37E7" w:rsidRDefault="00EC37E7">
    <w:pPr>
      <w:pStyle w:val="Footer"/>
    </w:pPr>
    <w:r>
      <w:t>733474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921" w:rsidRDefault="006F0921" w:rsidP="003E63FF">
      <w:pPr>
        <w:spacing w:after="0" w:line="240" w:lineRule="auto"/>
      </w:pPr>
      <w:r>
        <w:separator/>
      </w:r>
    </w:p>
  </w:footnote>
  <w:footnote w:type="continuationSeparator" w:id="0">
    <w:p w:rsidR="006F0921" w:rsidRDefault="006F0921" w:rsidP="003E63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7E7" w:rsidRDefault="00EC37E7">
    <w:pPr>
      <w:pStyle w:val="Header"/>
    </w:pPr>
    <w:r>
      <w:t>ENTWA</w:t>
    </w:r>
    <w:r>
      <w:tab/>
    </w:r>
    <w:r>
      <w:tab/>
    </w:r>
    <w:r w:rsidRPr="00245180">
      <w:t>User Interaction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E3162"/>
    <w:multiLevelType w:val="hybridMultilevel"/>
    <w:tmpl w:val="4D006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F34930"/>
    <w:multiLevelType w:val="multilevel"/>
    <w:tmpl w:val="F9C48638"/>
    <w:lvl w:ilvl="0">
      <w:start w:val="1"/>
      <w:numFmt w:val="decimal"/>
      <w:lvlText w:val="%1"/>
      <w:lvlJc w:val="left"/>
      <w:pPr>
        <w:ind w:left="765" w:hanging="405"/>
      </w:pPr>
      <w:rPr>
        <w:rFonts w:hint="default"/>
      </w:rPr>
    </w:lvl>
    <w:lvl w:ilvl="1">
      <w:start w:val="1"/>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F93CC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1EA4647"/>
    <w:multiLevelType w:val="hybridMultilevel"/>
    <w:tmpl w:val="D00C0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3srCwMDYwszS1NDJW0lEKTi0uzszPAykwNKwFAFvQznktAAAA"/>
  </w:docVars>
  <w:rsids>
    <w:rsidRoot w:val="003E63FF"/>
    <w:rsid w:val="00007BD2"/>
    <w:rsid w:val="00016EAC"/>
    <w:rsid w:val="00043125"/>
    <w:rsid w:val="00052F73"/>
    <w:rsid w:val="000C4E55"/>
    <w:rsid w:val="000D2195"/>
    <w:rsid w:val="0010042A"/>
    <w:rsid w:val="0013343E"/>
    <w:rsid w:val="00136D82"/>
    <w:rsid w:val="00174AD5"/>
    <w:rsid w:val="00177D2E"/>
    <w:rsid w:val="00195A9F"/>
    <w:rsid w:val="001A120F"/>
    <w:rsid w:val="001B1AB1"/>
    <w:rsid w:val="001B5E8C"/>
    <w:rsid w:val="001C6441"/>
    <w:rsid w:val="001D48B3"/>
    <w:rsid w:val="001F15BC"/>
    <w:rsid w:val="001F1867"/>
    <w:rsid w:val="00215FB9"/>
    <w:rsid w:val="00220E4A"/>
    <w:rsid w:val="00222A69"/>
    <w:rsid w:val="00236139"/>
    <w:rsid w:val="00245180"/>
    <w:rsid w:val="00263E2B"/>
    <w:rsid w:val="002C597A"/>
    <w:rsid w:val="00302F60"/>
    <w:rsid w:val="003061E5"/>
    <w:rsid w:val="003426B2"/>
    <w:rsid w:val="0034376A"/>
    <w:rsid w:val="00355766"/>
    <w:rsid w:val="003C261E"/>
    <w:rsid w:val="003D63C0"/>
    <w:rsid w:val="003E63FF"/>
    <w:rsid w:val="0040071C"/>
    <w:rsid w:val="0041448F"/>
    <w:rsid w:val="00422F2B"/>
    <w:rsid w:val="00442FA1"/>
    <w:rsid w:val="00461F82"/>
    <w:rsid w:val="00473B5C"/>
    <w:rsid w:val="00486AA2"/>
    <w:rsid w:val="004919D4"/>
    <w:rsid w:val="00496B72"/>
    <w:rsid w:val="004C15EF"/>
    <w:rsid w:val="004C1ADC"/>
    <w:rsid w:val="00506755"/>
    <w:rsid w:val="00512393"/>
    <w:rsid w:val="00512EFB"/>
    <w:rsid w:val="005267F8"/>
    <w:rsid w:val="0053290A"/>
    <w:rsid w:val="00534039"/>
    <w:rsid w:val="005474D7"/>
    <w:rsid w:val="005A2274"/>
    <w:rsid w:val="005C0B76"/>
    <w:rsid w:val="005C4933"/>
    <w:rsid w:val="005D5899"/>
    <w:rsid w:val="006211EA"/>
    <w:rsid w:val="00647757"/>
    <w:rsid w:val="00652345"/>
    <w:rsid w:val="00686DF8"/>
    <w:rsid w:val="00690953"/>
    <w:rsid w:val="006A19D6"/>
    <w:rsid w:val="006A5F89"/>
    <w:rsid w:val="006C094B"/>
    <w:rsid w:val="006E5889"/>
    <w:rsid w:val="006F0921"/>
    <w:rsid w:val="006F16F3"/>
    <w:rsid w:val="00736C52"/>
    <w:rsid w:val="00765253"/>
    <w:rsid w:val="00786411"/>
    <w:rsid w:val="007864E1"/>
    <w:rsid w:val="007B6C25"/>
    <w:rsid w:val="007E0C6A"/>
    <w:rsid w:val="0082471A"/>
    <w:rsid w:val="00826C42"/>
    <w:rsid w:val="00841217"/>
    <w:rsid w:val="00855F9C"/>
    <w:rsid w:val="008606B3"/>
    <w:rsid w:val="008666DE"/>
    <w:rsid w:val="00872FDA"/>
    <w:rsid w:val="008E05EE"/>
    <w:rsid w:val="009178F4"/>
    <w:rsid w:val="0093260F"/>
    <w:rsid w:val="00941C94"/>
    <w:rsid w:val="009530E5"/>
    <w:rsid w:val="009617F9"/>
    <w:rsid w:val="00983B3D"/>
    <w:rsid w:val="009843EF"/>
    <w:rsid w:val="009A0869"/>
    <w:rsid w:val="009A5389"/>
    <w:rsid w:val="009D2B7E"/>
    <w:rsid w:val="009E5510"/>
    <w:rsid w:val="00A1593C"/>
    <w:rsid w:val="00A376F8"/>
    <w:rsid w:val="00A57423"/>
    <w:rsid w:val="00A6197A"/>
    <w:rsid w:val="00A701B1"/>
    <w:rsid w:val="00A77F82"/>
    <w:rsid w:val="00AA329C"/>
    <w:rsid w:val="00AB3BA5"/>
    <w:rsid w:val="00AC3E7C"/>
    <w:rsid w:val="00AD2119"/>
    <w:rsid w:val="00B5016F"/>
    <w:rsid w:val="00B66CB3"/>
    <w:rsid w:val="00BD0E40"/>
    <w:rsid w:val="00C12E03"/>
    <w:rsid w:val="00C13512"/>
    <w:rsid w:val="00C459B5"/>
    <w:rsid w:val="00C82113"/>
    <w:rsid w:val="00C957D3"/>
    <w:rsid w:val="00CE2974"/>
    <w:rsid w:val="00CF3BDD"/>
    <w:rsid w:val="00D11A74"/>
    <w:rsid w:val="00D20A60"/>
    <w:rsid w:val="00D230B6"/>
    <w:rsid w:val="00D31872"/>
    <w:rsid w:val="00D55BFE"/>
    <w:rsid w:val="00D61FB9"/>
    <w:rsid w:val="00D667E1"/>
    <w:rsid w:val="00D7088C"/>
    <w:rsid w:val="00D87766"/>
    <w:rsid w:val="00DA1650"/>
    <w:rsid w:val="00DA75AB"/>
    <w:rsid w:val="00DB4580"/>
    <w:rsid w:val="00DF4B84"/>
    <w:rsid w:val="00E005EF"/>
    <w:rsid w:val="00E041EE"/>
    <w:rsid w:val="00E07C04"/>
    <w:rsid w:val="00E17452"/>
    <w:rsid w:val="00E45EB8"/>
    <w:rsid w:val="00E649A0"/>
    <w:rsid w:val="00E76CC0"/>
    <w:rsid w:val="00E83F6B"/>
    <w:rsid w:val="00E96807"/>
    <w:rsid w:val="00EA3860"/>
    <w:rsid w:val="00EC37E7"/>
    <w:rsid w:val="00EC5027"/>
    <w:rsid w:val="00EE2CF3"/>
    <w:rsid w:val="00F1400E"/>
    <w:rsid w:val="00F31386"/>
    <w:rsid w:val="00F608FE"/>
    <w:rsid w:val="00F6289F"/>
    <w:rsid w:val="00F825C5"/>
    <w:rsid w:val="00FB4683"/>
    <w:rsid w:val="00FF0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2C14FFD-47AD-4EF0-9CC4-85B712B6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44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644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644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C644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C644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C644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C644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C64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64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3FF"/>
  </w:style>
  <w:style w:type="paragraph" w:styleId="Footer">
    <w:name w:val="footer"/>
    <w:basedOn w:val="Normal"/>
    <w:link w:val="FooterChar"/>
    <w:uiPriority w:val="99"/>
    <w:unhideWhenUsed/>
    <w:rsid w:val="003E6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3FF"/>
  </w:style>
  <w:style w:type="character" w:customStyle="1" w:styleId="Heading1Char">
    <w:name w:val="Heading 1 Char"/>
    <w:basedOn w:val="DefaultParagraphFont"/>
    <w:link w:val="Heading1"/>
    <w:uiPriority w:val="9"/>
    <w:rsid w:val="001C64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64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C64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C64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C64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C644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C644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C64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644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6441"/>
    <w:pPr>
      <w:ind w:left="720"/>
      <w:contextualSpacing/>
    </w:pPr>
  </w:style>
  <w:style w:type="paragraph" w:styleId="TOCHeading">
    <w:name w:val="TOC Heading"/>
    <w:basedOn w:val="Heading1"/>
    <w:next w:val="Normal"/>
    <w:uiPriority w:val="39"/>
    <w:unhideWhenUsed/>
    <w:qFormat/>
    <w:rsid w:val="00C459B5"/>
    <w:pPr>
      <w:numPr>
        <w:numId w:val="0"/>
      </w:numPr>
      <w:outlineLvl w:val="9"/>
    </w:pPr>
    <w:rPr>
      <w:lang w:val="en-US"/>
    </w:rPr>
  </w:style>
  <w:style w:type="paragraph" w:styleId="TOC1">
    <w:name w:val="toc 1"/>
    <w:basedOn w:val="Normal"/>
    <w:next w:val="Normal"/>
    <w:autoRedefine/>
    <w:uiPriority w:val="39"/>
    <w:unhideWhenUsed/>
    <w:rsid w:val="00C459B5"/>
    <w:pPr>
      <w:spacing w:after="100"/>
    </w:pPr>
  </w:style>
  <w:style w:type="paragraph" w:styleId="TOC2">
    <w:name w:val="toc 2"/>
    <w:basedOn w:val="Normal"/>
    <w:next w:val="Normal"/>
    <w:autoRedefine/>
    <w:uiPriority w:val="39"/>
    <w:unhideWhenUsed/>
    <w:rsid w:val="00C459B5"/>
    <w:pPr>
      <w:spacing w:after="100"/>
      <w:ind w:left="220"/>
    </w:pPr>
  </w:style>
  <w:style w:type="character" w:styleId="Hyperlink">
    <w:name w:val="Hyperlink"/>
    <w:basedOn w:val="DefaultParagraphFont"/>
    <w:uiPriority w:val="99"/>
    <w:unhideWhenUsed/>
    <w:rsid w:val="00C459B5"/>
    <w:rPr>
      <w:color w:val="0563C1" w:themeColor="hyperlink"/>
      <w:u w:val="single"/>
    </w:rPr>
  </w:style>
  <w:style w:type="table" w:styleId="TableGrid">
    <w:name w:val="Table Grid"/>
    <w:basedOn w:val="TableNormal"/>
    <w:uiPriority w:val="39"/>
    <w:rsid w:val="00D7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340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334281">
      <w:bodyDiv w:val="1"/>
      <w:marLeft w:val="0"/>
      <w:marRight w:val="0"/>
      <w:marTop w:val="0"/>
      <w:marBottom w:val="0"/>
      <w:divBdr>
        <w:top w:val="none" w:sz="0" w:space="0" w:color="auto"/>
        <w:left w:val="none" w:sz="0" w:space="0" w:color="auto"/>
        <w:bottom w:val="none" w:sz="0" w:space="0" w:color="auto"/>
        <w:right w:val="none" w:sz="0" w:space="0" w:color="auto"/>
      </w:divBdr>
    </w:div>
    <w:div w:id="1048529307">
      <w:bodyDiv w:val="1"/>
      <w:marLeft w:val="0"/>
      <w:marRight w:val="0"/>
      <w:marTop w:val="0"/>
      <w:marBottom w:val="0"/>
      <w:divBdr>
        <w:top w:val="none" w:sz="0" w:space="0" w:color="auto"/>
        <w:left w:val="none" w:sz="0" w:space="0" w:color="auto"/>
        <w:bottom w:val="none" w:sz="0" w:space="0" w:color="auto"/>
        <w:right w:val="none" w:sz="0" w:space="0" w:color="auto"/>
      </w:divBdr>
    </w:div>
    <w:div w:id="1240016036">
      <w:bodyDiv w:val="1"/>
      <w:marLeft w:val="0"/>
      <w:marRight w:val="0"/>
      <w:marTop w:val="0"/>
      <w:marBottom w:val="0"/>
      <w:divBdr>
        <w:top w:val="none" w:sz="0" w:space="0" w:color="auto"/>
        <w:left w:val="none" w:sz="0" w:space="0" w:color="auto"/>
        <w:bottom w:val="none" w:sz="0" w:space="0" w:color="auto"/>
        <w:right w:val="none" w:sz="0" w:space="0" w:color="auto"/>
      </w:divBdr>
    </w:div>
    <w:div w:id="1493597304">
      <w:bodyDiv w:val="1"/>
      <w:marLeft w:val="0"/>
      <w:marRight w:val="0"/>
      <w:marTop w:val="0"/>
      <w:marBottom w:val="0"/>
      <w:divBdr>
        <w:top w:val="none" w:sz="0" w:space="0" w:color="auto"/>
        <w:left w:val="none" w:sz="0" w:space="0" w:color="auto"/>
        <w:bottom w:val="none" w:sz="0" w:space="0" w:color="auto"/>
        <w:right w:val="none" w:sz="0" w:space="0" w:color="auto"/>
      </w:divBdr>
    </w:div>
    <w:div w:id="159484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BD955-AC59-4ECF-8652-E54BAC306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BA15BA27</Template>
  <TotalTime>155</TotalTime>
  <Pages>6</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Jahidul Islam</dc:creator>
  <cp:keywords/>
  <dc:description/>
  <cp:lastModifiedBy>Jahidul Islam</cp:lastModifiedBy>
  <cp:revision>34</cp:revision>
  <dcterms:created xsi:type="dcterms:W3CDTF">2017-02-15T12:31:00Z</dcterms:created>
  <dcterms:modified xsi:type="dcterms:W3CDTF">2017-02-17T08:51:00Z</dcterms:modified>
</cp:coreProperties>
</file>